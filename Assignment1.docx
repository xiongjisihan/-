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8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52" w:hRule="atLeast"/>
        </w:trPr>
        <w:tc>
          <w:tcPr>
            <w:tcW w:w="43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+year: </w:t>
            </w:r>
            <w:r>
              <w:rPr>
                <w:rFonts w:hint="eastAsia"/>
                <w:lang w:val="en-US" w:eastAsia="zh-CN"/>
              </w:rPr>
              <w:t xml:space="preserve">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+month: 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+day: 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+hour: 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+minute: 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196215</wp:posOffset>
                      </wp:positionV>
                      <wp:extent cx="22860" cy="800100"/>
                      <wp:effectExtent l="46990" t="0" r="36830" b="762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957195" y="2312035"/>
                                <a:ext cx="2286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42.85pt;margin-top:15.45pt;height:63pt;width:1.8pt;z-index:251658240;mso-width-relative:page;mso-height-relative:page;" filled="f" stroked="t" coordsize="21600,21600" o:gfxdata="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jsbb/aAAAACgEAAA8AAAAAAAAA&#10;AQAgAAAAIgAAAGRycy9kb3ducmV2LnhtbFBLAQIUABQAAAAIAIdO4kDVJH0bDwIAAMYDAAAOAAAA&#10;AAAAAAEAIAAAACkBAABkcnMvZTJvRG9jLnhtbFBLBQYAAAAABgAGAFkBAACqBQAAAAA=&#10;">
                      <v:fill on="f" focussize="0,0"/>
                      <v:stroke weight="0.5pt" color="#000000 [3213]" miterlimit="8" joinstyle="miter" dashstyle="1 1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+second: unsigned int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14605</wp:posOffset>
                </wp:positionV>
                <wp:extent cx="15240" cy="769620"/>
                <wp:effectExtent l="38100" t="0" r="53340" b="381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49475" y="2334895"/>
                          <a:ext cx="1524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9.25pt;margin-top:1.15pt;height:60.6pt;width:1.2pt;z-index:251659264;mso-width-relative:page;mso-height-relative:page;" filled="f" stroked="t" coordsize="21600,21600" o:gfxdata="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83GAo9MAAAAJAQAADwAAAAAAAAABACAAAAAiAAAAZHJz&#10;L2Rvd25yZXYueG1sUEsBAhQAFAAAAAgAh07iQPpeOtEJAgAAxAMAAA4AAAAAAAAAAQAgAAAAIgEA&#10;AGRycy9lMm9Eb2MueG1sUEsFBgAAAAAGAAYAWQEAAJ0FAAAAAA==&#10;">
                <v:fill on="f" focussize="0,0"/>
                <v:stroke weight="0.5pt" color="#000000 [3213]" miterlimit="8" joinstyle="miter" startarrow="diamo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2        </w: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4625975</wp:posOffset>
                </wp:positionH>
                <wp:positionV relativeFrom="paragraph">
                  <wp:posOffset>60325</wp:posOffset>
                </wp:positionV>
                <wp:extent cx="7620" cy="2346960"/>
                <wp:effectExtent l="4445" t="0" r="18415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68975" y="2776855"/>
                          <a:ext cx="7620" cy="2346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4.25pt;margin-top:4.75pt;height:184.8pt;width:0.6pt;z-index:251661312;mso-width-relative:page;mso-height-relative:page;" filled="f" stroked="t" coordsize="21600,21600" o:gfxdata="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GhzQ42QAAAAkBAAAPAAAA&#10;AAAAAAEAIAAAACIAAABkcnMvZG93bnJldi54bWxQSwECFAAUAAAACACHTuJAisP6RNsBAAB1AwAA&#10;DgAAAAAAAAABACAAAAAoAQAAZHJzL2Uyb0RvYy54bWxQSwUGAAAAAAYABgBZAQAAdQUAAAAA&#10;">
                <v:fill on="f" focussize="0,0"/>
                <v:stroke weight="0.5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75565</wp:posOffset>
                </wp:positionV>
                <wp:extent cx="3566160" cy="762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95195" y="2792095"/>
                          <a:ext cx="35661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2.85pt;margin-top:5.95pt;height:0.6pt;width:280.8pt;z-index:251660288;mso-width-relative:page;mso-height-relative:page;" filled="f" stroked="t" coordsize="21600,21600" o:gfxdata="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rcgwHbAAAA&#10;CQEAAA8AAAAAAAAAAQAgAAAAIgAAAGRycy9kb3ducmV2LnhtbFBLAQIUABQAAAAIAIdO4kBNs6zm&#10;4QEAAH8DAAAOAAAAAAAAAAEAIAAAACoBAABkcnMvZTJvRG9jLnhtbFBLBQYAAAAABgAGAFkBAAB9&#10;BQAAAAA=&#10;">
                <v:fill on="f" focussize="0,0"/>
                <v:stroke weight="0.5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1           </w:t>
      </w:r>
    </w:p>
    <w:tbl>
      <w:tblPr>
        <w:tblStyle w:val="4"/>
        <w:tblW w:w="4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87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College_Student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92" w:hRule="atLeast"/>
        </w:trPr>
        <w:tc>
          <w:tcPr>
            <w:tcW w:w="48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+student_ID: string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+book_ID: string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+borrow_time: Time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+return_time: Time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+balance: double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二者是共享聚集关系，菱形应该是空心的。</w:t>
      </w: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tbl>
      <w:tblPr>
        <w:tblStyle w:val="4"/>
        <w:tblW w:w="38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2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2" w:hRule="atLeast"/>
        </w:trPr>
        <w:tc>
          <w:tcPr>
            <w:tcW w:w="38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+year: </w:t>
            </w:r>
            <w:r>
              <w:rPr>
                <w:rFonts w:hint="eastAsia"/>
                <w:lang w:val="en-US" w:eastAsia="zh-CN"/>
              </w:rPr>
              <w:t xml:space="preserve">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+month: 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+day: 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+hour: 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+minute: 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196215</wp:posOffset>
                      </wp:positionV>
                      <wp:extent cx="22860" cy="800100"/>
                      <wp:effectExtent l="46990" t="0" r="36830" b="7620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957195" y="2312035"/>
                                <a:ext cx="2286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42.85pt;margin-top:15.45pt;height:63pt;width:1.8pt;z-index:251662336;mso-width-relative:page;mso-height-relative:page;" filled="f" stroked="t" coordsize="21600,21600" o:gfxdata="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o7G2/2gAAAAoBAAAPAAAAAAAAAAEA&#10;IAAAACIAAABkcnMvZG93bnJldi54bWxQSwECFAAUAAAACACHTuJAaMfV8g0CAADIAwAADgAAAAAA&#10;AAABACAAAAApAQAAZHJzL2Uyb0RvYy54bWxQSwUGAAAAAAYABgBZAQAAqAUAAAAA&#10;">
                      <v:fill on="f" focussize="0,0"/>
                      <v:stroke weight="0.5pt" color="#000000 [3213]" miterlimit="8" joinstyle="miter" dashstyle="1 1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+second: unsigned int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14605</wp:posOffset>
                </wp:positionV>
                <wp:extent cx="15240" cy="769620"/>
                <wp:effectExtent l="38100" t="0" r="53340" b="381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49475" y="2334895"/>
                          <a:ext cx="1524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9.25pt;margin-top:1.15pt;height:60.6pt;width:1.2pt;z-index:251663360;mso-width-relative:page;mso-height-relative:page;" filled="f" stroked="t" coordsize="21600,21600" o:gfxdata="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NxgKPTAAAACQEAAA8AAAAAAAAAAQAgAAAAIgAAAGRy&#10;cy9kb3ducmV2LnhtbFBLAQIUABQAAAAIAIdO4kANs7enCgIAAMYDAAAOAAAAAAAAAAEAIAAAACIB&#10;AABkcnMvZTJvRG9jLnhtbFBLBQYAAAAABgAGAFkBAACeBQAAAAA=&#10;">
                <v:fill on="f" focussize="0,0"/>
                <v:stroke weight="0.5pt" color="#000000 [3213]" miterlimit="8" joinstyle="miter" startarrow="diamo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2        </w: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4625975</wp:posOffset>
                </wp:positionH>
                <wp:positionV relativeFrom="paragraph">
                  <wp:posOffset>60325</wp:posOffset>
                </wp:positionV>
                <wp:extent cx="7620" cy="2346960"/>
                <wp:effectExtent l="4445" t="0" r="18415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68975" y="2776855"/>
                          <a:ext cx="7620" cy="2346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4.25pt;margin-top:4.75pt;height:184.8pt;width:0.6pt;z-index:251665408;mso-width-relative:page;mso-height-relative:page;" filled="f" stroked="t" coordsize="21600,21600" o:gfxdata="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GhzQ42QAAAAkBAAAPAAAA&#10;AAAAAAEAIAAAACIAAABkcnMvZG93bnJldi54bWxQSwECFAAUAAAACACHTuJAvdhrltsBAAB1AwAA&#10;DgAAAAAAAAABACAAAAAoAQAAZHJzL2Uyb0RvYy54bWxQSwUGAAAAAAYABgBZAQAAdQUAAAAA&#10;">
                <v:fill on="f" focussize="0,0"/>
                <v:stroke weight="0.5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75565</wp:posOffset>
                </wp:positionV>
                <wp:extent cx="3566160" cy="762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95195" y="2792095"/>
                          <a:ext cx="35661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2.85pt;margin-top:5.95pt;height:0.6pt;width:280.8pt;z-index:251664384;mso-width-relative:page;mso-height-relative:page;" filled="f" stroked="t" coordsize="21600,21600" o:gfxdata="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rcgwHbAAAA&#10;CQEAAA8AAAAAAAAAAQAgAAAAIgAAAGRycy9kb3ducmV2LnhtbFBLAQIUABQAAAAIAIdO4kAv0O/L&#10;4QEAAH8DAAAOAAAAAAAAAAEAIAAAACoBAABkcnMvZTJvRG9jLnhtbFBLBQYAAAAABgAGAFkBAAB9&#10;BQAAAAA=&#10;">
                <v:fill on="f" focussize="0,0"/>
                <v:stroke weight="0.5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1           </w:t>
      </w:r>
    </w:p>
    <w:tbl>
      <w:tblPr>
        <w:tblStyle w:val="4"/>
        <w:tblW w:w="4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2" w:hRule="atLeast"/>
        </w:trPr>
        <w:tc>
          <w:tcPr>
            <w:tcW w:w="48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+book_ID: string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+state: State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+borrowed_time: Time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+returned_time: Time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+count: unsigned int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+total_num: unsigned int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+rest_num: unsigned int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二者是共享聚集关系，菱形应该是空心的。</w:t>
      </w: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tbl>
      <w:tblPr>
        <w:tblStyle w:val="4"/>
        <w:tblW w:w="46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24" w:hRule="atLeast"/>
        </w:trPr>
        <w:tc>
          <w:tcPr>
            <w:tcW w:w="46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administrator_ID: string</w:t>
            </w:r>
          </w:p>
        </w:tc>
      </w:tr>
    </w:tbl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//借书和还书似乎没有图书馆管理员的参与，在国科大，通过机器扫描书本和校园卡，</w:t>
      </w:r>
    </w:p>
    <w:p>
      <w:pPr>
        <w:ind w:left="5880" w:hanging="5880" w:hangingChars="2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学生自主借书和还书。</w:t>
      </w: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p>
      <w:pPr>
        <w:ind w:left="5880" w:hanging="5880" w:hangingChars="2800"/>
        <w:rPr>
          <w:rFonts w:hint="eastAsia"/>
          <w:lang w:val="en-US" w:eastAsia="zh-CN"/>
        </w:rPr>
      </w:pPr>
    </w:p>
    <w:tbl>
      <w:tblPr>
        <w:tblStyle w:val="4"/>
        <w:tblW w:w="3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8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52" w:hRule="atLeast"/>
        </w:trPr>
        <w:tc>
          <w:tcPr>
            <w:tcW w:w="3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+year: </w:t>
            </w:r>
            <w:r>
              <w:rPr>
                <w:rFonts w:hint="eastAsia"/>
                <w:lang w:val="en-US" w:eastAsia="zh-CN"/>
              </w:rPr>
              <w:t xml:space="preserve">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+month: 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+day: 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+hour: 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+minute: 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196215</wp:posOffset>
                      </wp:positionV>
                      <wp:extent cx="22860" cy="800100"/>
                      <wp:effectExtent l="46990" t="0" r="36830" b="7620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957195" y="2312035"/>
                                <a:ext cx="2286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42.85pt;margin-top:15.45pt;height:63pt;width:1.8pt;z-index:251666432;mso-width-relative:page;mso-height-relative:page;" filled="f" stroked="t" coordsize="21600,21600" o:gfxdata="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o7G2/2gAAAAoBAAAPAAAAAAAA&#10;AAEAIAAAACIAAABkcnMvZG93bnJldi54bWxQSwECFAAUAAAACACHTuJAKNaq1BACAADIAwAADgAA&#10;AAAAAAABACAAAAApAQAAZHJzL2Uyb0RvYy54bWxQSwUGAAAAAAYABgBZAQAAqwUAAAAA&#10;">
                      <v:fill on="f" focussize="0,0"/>
                      <v:stroke weight="0.5pt" color="#000000 [3213]" miterlimit="8" joinstyle="miter" dashstyle="1 1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+second: unsigned int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14605</wp:posOffset>
                </wp:positionV>
                <wp:extent cx="15240" cy="769620"/>
                <wp:effectExtent l="38100" t="0" r="53340" b="381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49475" y="2334895"/>
                          <a:ext cx="1524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9.25pt;margin-top:1.15pt;height:60.6pt;width:1.2pt;z-index:251667456;mso-width-relative:page;mso-height-relative:page;" filled="f" stroked="t" coordsize="21600,21600" o:gfxdata="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83GAo9MAAAAJAQAADwAAAAAAAAABACAAAAAiAAAAZHJz&#10;L2Rvd25yZXYueG1sUEsBAhQAFAAAAAgAh07iQKjkDDoJAgAAxgMAAA4AAAAAAAAAAQAgAAAAIgEA&#10;AGRycy9lMm9Eb2MueG1sUEsFBgAAAAAGAAYAWQEAAJ0FAAAAAA==&#10;">
                <v:fill on="f" focussize="0,0"/>
                <v:stroke weight="0.5pt" color="#000000 [3213]" miterlimit="8" joinstyle="miter" startarrow="diamo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1     </w: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4625975</wp:posOffset>
                </wp:positionH>
                <wp:positionV relativeFrom="paragraph">
                  <wp:posOffset>60325</wp:posOffset>
                </wp:positionV>
                <wp:extent cx="7620" cy="2346960"/>
                <wp:effectExtent l="4445" t="0" r="18415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68975" y="2776855"/>
                          <a:ext cx="7620" cy="2346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4.25pt;margin-top:4.75pt;height:184.8pt;width:0.6pt;z-index:251669504;mso-width-relative:page;mso-height-relative:page;" filled="f" stroked="t" coordsize="21600,21600" o:gfxdata="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aHNDjZAAAACQEAAA8AAAAA&#10;AAAAAQAgAAAAIgAAAGRycy9kb3ducmV2LnhtbFBLAQIUABQAAAAIAIdO4kB0Ocyc2gEAAHUDAAAO&#10;AAAAAAAAAAEAIAAAACgBAABkcnMvZTJvRG9jLnhtbFBLBQYAAAAABgAGAFkBAAB0BQAAAAA=&#10;">
                <v:fill on="f" focussize="0,0"/>
                <v:stroke weight="0.5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75565</wp:posOffset>
                </wp:positionV>
                <wp:extent cx="3566160" cy="762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95195" y="2792095"/>
                          <a:ext cx="35661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2.85pt;margin-top:5.95pt;height:0.6pt;width:280.8pt;z-index:251668480;mso-width-relative:page;mso-height-relative:page;" filled="f" stroked="t" coordsize="21600,21600" o:gfxdata="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rcgwHbAAAA&#10;CQEAAA8AAAAAAAAAAQAgAAAAIgAAAGRycy9kb3ducmV2LnhtbFBLAQIUABQAAAAIAIdO4kA30fBm&#10;4QEAAH8DAAAOAAAAAAAAAAEAIAAAACoBAABkcnMvZTJvRG9jLnhtbFBLBQYAAAAABgAGAFkBAAB9&#10;BQAAAAA=&#10;">
                <v:fill on="f" focussize="0,0"/>
                <v:stroke weight="0.5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1           </w:t>
      </w:r>
    </w:p>
    <w:tbl>
      <w:tblPr>
        <w:tblStyle w:val="4"/>
        <w:tblW w:w="47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7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Factory_Car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2" w:hRule="atLeast"/>
        </w:trPr>
        <w:tc>
          <w:tcPr>
            <w:tcW w:w="47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+car_ID: string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+model: Fac_Model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+state: State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+produced_time: Time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+cost: double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+price: unsigned int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+produced_num: unsigned int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+sold_num: unsigned int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</w:t>
      </w:r>
    </w:p>
    <w:p>
      <w:pPr>
        <w:ind w:left="5880" w:leftChars="28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二者是共享聚集关系，菱形应该是空心的。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47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2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2" w:hRule="atLeast"/>
        </w:trPr>
        <w:tc>
          <w:tcPr>
            <w:tcW w:w="47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+year: </w:t>
            </w:r>
            <w:r>
              <w:rPr>
                <w:rFonts w:hint="eastAsia"/>
                <w:lang w:val="en-US" w:eastAsia="zh-CN"/>
              </w:rPr>
              <w:t xml:space="preserve">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+month: 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+day: 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+hour: 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+minute: 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196215</wp:posOffset>
                      </wp:positionV>
                      <wp:extent cx="22860" cy="800100"/>
                      <wp:effectExtent l="46990" t="0" r="36830" b="7620"/>
                      <wp:wrapNone/>
                      <wp:docPr id="28" name="直接箭头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957195" y="2312035"/>
                                <a:ext cx="2286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42.85pt;margin-top:15.45pt;height:63pt;width:1.8pt;z-index:251678720;mso-width-relative:page;mso-height-relative:page;" filled="f" stroked="t" coordsize="21600,21600" o:gfxdata="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jsbb/aAAAACgEAAA8AAAAAAAAA&#10;AQAgAAAAIgAAAGRycy9kb3ducmV2LnhtbFBLAQIUABQAAAAIAIdO4kDo5Su+DwIAAMgDAAAOAAAA&#10;AAAAAAEAIAAAACkBAABkcnMvZTJvRG9jLnhtbFBLBQYAAAAABgAGAFkBAACqBQAAAAA=&#10;">
                      <v:fill on="f" focussize="0,0"/>
                      <v:stroke weight="0.5pt" color="#000000 [3213]" miterlimit="8" joinstyle="miter" dashstyle="1 1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+second: unsigned int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14605</wp:posOffset>
                </wp:positionV>
                <wp:extent cx="15240" cy="769620"/>
                <wp:effectExtent l="38100" t="0" r="53340" b="381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49475" y="2334895"/>
                          <a:ext cx="1524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9.25pt;margin-top:1.15pt;height:60.6pt;width:1.2pt;z-index:251679744;mso-width-relative:page;mso-height-relative:page;" filled="f" stroked="t" coordsize="21600,21600" o:gfxdata="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NxgKPTAAAACQEAAA8AAAAAAAAAAQAgAAAAIgAAAGRy&#10;cy9kb3ducmV2LnhtbFBLAQIUABQAAAAIAIdO4kAGGrBHCgIAAMYDAAAOAAAAAAAAAAEAIAAAACIB&#10;AABkcnMvZTJvRG9jLnhtbFBLBQYAAAAABgAGAFkBAACeBQAAAAA=&#10;">
                <v:fill on="f" focussize="0,0"/>
                <v:stroke weight="0.5pt" color="#000000 [3213]" miterlimit="8" joinstyle="miter" startarrow="diamo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1     </w: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4625975</wp:posOffset>
                </wp:positionH>
                <wp:positionV relativeFrom="paragraph">
                  <wp:posOffset>60325</wp:posOffset>
                </wp:positionV>
                <wp:extent cx="7620" cy="2346960"/>
                <wp:effectExtent l="4445" t="0" r="18415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68975" y="2776855"/>
                          <a:ext cx="7620" cy="2346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4.25pt;margin-top:4.75pt;height:184.8pt;width:0.6pt;z-index:251681792;mso-width-relative:page;mso-height-relative:page;" filled="f" stroked="t" coordsize="21600,21600" o:gfxdata="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GhzQ42QAAAAkBAAAPAAAA&#10;AAAAAAEAIAAAACIAAABkcnMvZG93bnJldi54bWxQSwECFAAUAAAACACHTuJAlF3wMNsBAAB1AwAA&#10;DgAAAAAAAAABACAAAAAoAQAAZHJzL2Uyb0RvYy54bWxQSwUGAAAAAAYABgBZAQAAdQUAAAAA&#10;">
                <v:fill on="f" focussize="0,0"/>
                <v:stroke weight="0.5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75565</wp:posOffset>
                </wp:positionV>
                <wp:extent cx="3566160" cy="762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95195" y="2792095"/>
                          <a:ext cx="35661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2.85pt;margin-top:5.95pt;height:0.6pt;width:280.8pt;z-index:251680768;mso-width-relative:page;mso-height-relative:page;" filled="f" stroked="t" coordsize="21600,21600" o:gfxdata="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a3IMB2wAA&#10;AAkBAAAPAAAAAAAAAAEAIAAAACIAAABkcnMvZG93bnJldi54bWxQSwECFAAUAAAACACHTuJAxvP0&#10;AuIBAAB/AwAADgAAAAAAAAABACAAAAAqAQAAZHJzL2Uyb0RvYy54bWxQSwUGAAAAAAYABgBZAQAA&#10;fgUAAAAA&#10;">
                <v:fill on="f" focussize="0,0"/>
                <v:stroke weight="0.5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1           </w:t>
      </w:r>
    </w:p>
    <w:tbl>
      <w:tblPr>
        <w:tblStyle w:val="4"/>
        <w:tblW w:w="62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205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Factory_Car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2" w:hRule="atLeast"/>
        </w:trPr>
        <w:tc>
          <w:tcPr>
            <w:tcW w:w="62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+license_plate: string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+owner_model: Owner_Model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+price: unsigned int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+bought_time: Time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+oil: double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+path: unsigned int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+speed: double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</w:t>
      </w:r>
    </w:p>
    <w:p>
      <w:pPr>
        <w:ind w:firstLine="3990" w:firstLineChars="1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二者是共享聚集关系，菱形应该是空心的。</w:t>
      </w:r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</w:p>
    <w:tbl>
      <w:tblPr>
        <w:tblStyle w:val="4"/>
        <w:tblW w:w="47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2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52" w:hRule="atLeast"/>
        </w:trPr>
        <w:tc>
          <w:tcPr>
            <w:tcW w:w="47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+year: </w:t>
            </w:r>
            <w:r>
              <w:rPr>
                <w:rFonts w:hint="eastAsia"/>
                <w:lang w:val="en-US" w:eastAsia="zh-CN"/>
              </w:rPr>
              <w:t xml:space="preserve">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+month: 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+day: 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+hour: 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+minute: unsigned int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183515</wp:posOffset>
                      </wp:positionV>
                      <wp:extent cx="7620" cy="220980"/>
                      <wp:effectExtent l="44450" t="0" r="54610" b="7620"/>
                      <wp:wrapNone/>
                      <wp:docPr id="33" name="直接箭头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301875" y="2299335"/>
                                <a:ext cx="7620" cy="2209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91.25pt;margin-top:14.45pt;height:17.4pt;width:0.6pt;z-index:251682816;mso-width-relative:page;mso-height-relative:page;" filled="f" stroked="t" coordsize="21600,21600" o:gfxdata="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52ckPZAAAACQEAAA8AAAAAAAAAAQAgAAAAIgAAAGRycy9k&#10;b3ducmV2LnhtbFBLAQIUABQAAAAIAIdO4kDvwH2bAQIAAKsDAAAOAAAAAAAAAAEAIAAAACgBAABk&#10;cnMvZTJvRG9jLnhtbFBLBQYAAAAABgAGAFkBAACbBQAAAAA=&#10;">
                      <v:fill on="f" focussize="0,0"/>
                      <v:stroke weight="0.5pt" color="#000000 [3213]" miterlimit="8" joinstyle="miter" dashstyle="1 1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+second: unsigned int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40005</wp:posOffset>
                </wp:positionV>
                <wp:extent cx="289560" cy="1196340"/>
                <wp:effectExtent l="27940" t="0" r="48260" b="3810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5875" y="2360295"/>
                          <a:ext cx="289560" cy="1196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25pt;margin-top:3.15pt;height:94.2pt;width:22.8pt;z-index:251693056;mso-width-relative:page;mso-height-relative:page;" filled="f" stroked="t" coordsize="21600,21600" o:gfxdata="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meabZ2QAAAAkBAAAPAAAAAAAAAAEAIAAAACIA&#10;AABkcnMvZG93bnJldi54bWxQSwECFAAUAAAACACHTuJAewdq1QgCAAC+AwAADgAAAAAAAAABACAA&#10;AAAoAQAAZHJzL2Uyb0RvYy54bWxQSwUGAAAAAAYABgBZAQAAogUAAAAA&#10;">
                <v:fill on="f" focussize="0,0"/>
                <v:stroke weight="0.5pt" color="#000000 [3213]" miterlimit="8" joinstyle="miter" startarrow="open" endarrow="diamo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2919095</wp:posOffset>
                </wp:positionH>
                <wp:positionV relativeFrom="paragraph">
                  <wp:posOffset>17145</wp:posOffset>
                </wp:positionV>
                <wp:extent cx="678180" cy="1211580"/>
                <wp:effectExtent l="1905" t="0" r="5715" b="762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062095" y="2337435"/>
                          <a:ext cx="678180" cy="1211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9.85pt;margin-top:1.35pt;height:95.4pt;width:53.4pt;z-index:251691008;mso-width-relative:page;mso-height-relative:page;" filled="f" stroked="t" coordsize="21600,21600" o:gfxdata="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2NF022QAAAAkBAAAPAAAAAAAAAAEAIAAAACIA&#10;AABkcnMvZG93bnJldi54bWxQSwECFAAUAAAACACHTuJAnVneaggCAAC4AwAADgAAAAAAAAABACAA&#10;AAAoAQAAZHJzL2Uyb0RvYy54bWxQSwUGAAAAAAYABgBZAQAAogUAAAAA&#10;">
                <v:fill on="f" focussize="0,0"/>
                <v:stroke weight="0.5pt" color="#000000 [3213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9525</wp:posOffset>
                </wp:positionV>
                <wp:extent cx="7620" cy="198120"/>
                <wp:effectExtent l="45720" t="0" r="53340" b="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52295" y="2329815"/>
                          <a:ext cx="762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.85pt;margin-top:0.75pt;height:15.6pt;width:0.6pt;z-index:251686912;mso-width-relative:page;mso-height-relative:page;" filled="f" stroked="t" coordsize="21600,21600" o:gfxdata="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9naRz1gAAAAgBAAAPAAAAAAAAAAEAIAAAACIAAABk&#10;cnMvZG93bnJldi54bWxQSwECFAAUAAAACACHTuJADgCKnQgCAADFAwAADgAAAAAAAAABACAAAAAl&#10;AQAAZHJzL2Uyb0RvYy54bWxQSwUGAAAAAAYABgBZAQAAnwUAAAAA&#10;">
                <v:fill on="f" focussize="0,0"/>
                <v:stroke weight="0.5pt" color="#000000 [3213]" miterlimit="8" joinstyle="miter" startarrow="open" endarrow="diamo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17145</wp:posOffset>
                </wp:positionV>
                <wp:extent cx="7620" cy="3162300"/>
                <wp:effectExtent l="48895" t="0" r="50165" b="762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513455" y="2337435"/>
                          <a:ext cx="7620" cy="316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6.65pt;margin-top:1.35pt;height:249pt;width:0.6pt;z-index:251685888;mso-width-relative:page;mso-height-relative:page;" filled="f" stroked="t" coordsize="21600,21600" o:gfxdata="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pomDF2QAAAAkBAAAPAAAAAAAAAAEAIAAAACIA&#10;AABkcnMvZG93bnJldi54bWxQSwECFAAUAAAACACHTuJA/2nQEAgCAAC2AwAADgAAAAAAAAABACAA&#10;AAAoAQAAZHJzL2Uyb0RvYy54bWxQSwUGAAAAAAYABgBZAQAAogUAAAAA&#10;">
                <v:fill on="f" focussize="0,0"/>
                <v:stroke weight="0.5pt" color="#000000 [3213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W w:w="2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Drive_License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64" w:hRule="atLeast"/>
        </w:trPr>
        <w:tc>
          <w:tcPr>
            <w:tcW w:w="2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+name: 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+score: 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+ID:string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202565</wp:posOffset>
                      </wp:positionV>
                      <wp:extent cx="68580" cy="1996440"/>
                      <wp:effectExtent l="4445" t="0" r="48895" b="0"/>
                      <wp:wrapNone/>
                      <wp:docPr id="47" name="直接箭头连接符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387475" y="3526155"/>
                                <a:ext cx="68580" cy="19964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9.25pt;margin-top:15.95pt;height:157.2pt;width:5.4pt;z-index:251694080;mso-width-relative:page;mso-height-relative:page;" filled="f" stroked="t" coordsize="21600,21600" o:gfxdata="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73Xo/ZAAAACAEAAA8AAAAAAAAAAQAgAAAAIgAAAGRy&#10;cy9kb3ducmV2LnhtbFBLAQIUABQAAAAIAIdO4kBMJpOzBAIAAK0DAAAOAAAAAAAAAAEAIAAAACgB&#10;AABkcnMvZTJvRG9jLnhtbFBLBQYAAAAABgAGAFkBAACeBQAAAAA=&#10;">
                      <v:fill on="f" focussize="0,0"/>
                      <v:stroke weight="0.5pt" color="#000000 [3213]" miterlimit="8" joinstyle="miter" dashstyle="1 1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+get_time: Time</w:t>
            </w:r>
          </w:p>
        </w:tc>
      </w:tr>
    </w:tbl>
    <w:tbl>
      <w:tblPr>
        <w:tblStyle w:val="4"/>
        <w:tblpPr w:leftFromText="180" w:rightFromText="180" w:vertAnchor="text" w:horzAnchor="page" w:tblpX="6019" w:tblpY="10"/>
        <w:tblOverlap w:val="never"/>
        <w:tblW w:w="26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ID_Card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2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+name: 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+ID: 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+birthday: 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+birth_place: 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+gender: Gender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192405</wp:posOffset>
                      </wp:positionV>
                      <wp:extent cx="22860" cy="579120"/>
                      <wp:effectExtent l="29845" t="0" r="53975" b="0"/>
                      <wp:wrapNone/>
                      <wp:docPr id="45" name="直接箭头连接符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008755" y="4928235"/>
                                <a:ext cx="22860" cy="5791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4.75pt;margin-top:15.15pt;height:45.6pt;width:1.8pt;z-index:251692032;mso-width-relative:page;mso-height-relative:page;" filled="f" stroked="t" coordsize="21600,21600" o:gfxdata="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VCK4o2QAAAAgBAAAPAAAAAAAAAAEAIAAAACIAAABkcnMv&#10;ZG93bnJldi54bWxQSwECFAAUAAAACACHTuJAH1BucAICAACsAwAADgAAAAAAAAABACAAAAAoAQAA&#10;ZHJzL2Uyb0RvYy54bWxQSwUGAAAAAAYABgBZAQAAnAUAAAAA&#10;">
                      <v:fill on="f" focussize="0,0"/>
                      <v:stroke weight="0.5pt" color="#000000 [3213]" miterlimit="8" joinstyle="miter" dashstyle="1 1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194945</wp:posOffset>
                      </wp:positionV>
                      <wp:extent cx="1270" cy="563880"/>
                      <wp:effectExtent l="48895" t="0" r="56515" b="45720"/>
                      <wp:wrapNone/>
                      <wp:docPr id="43" name="直接箭头连接符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32355" y="5210175"/>
                                <a:ext cx="1270" cy="5638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diamon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.85pt;margin-top:15.35pt;height:44.4pt;width:0.1pt;z-index:251689984;mso-width-relative:page;mso-height-relative:page;" filled="f" stroked="t" coordsize="21600,21600" o:gfxdata="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1QB5HWAAAACAEAAA8AAAAAAAAAAQAgAAAAIgAAAGRycy9k&#10;b3ducmV2LnhtbFBLAQIUABQAAAAIAIdO4kAXyib6BAIAALsDAAAOAAAAAAAAAAEAIAAAACUBAABk&#10;cnMvZTJvRG9jLnhtbFBLBQYAAAAABgAGAFkBAACbBQAAAAA=&#10;">
                      <v:fill on="f" focussize="0,0"/>
                      <v:stroke weight="0.5pt" color="#000000 [3213]" miterlimit="8" joinstyle="miter" startarrow="open" endarrow="diamo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....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5715</wp:posOffset>
                </wp:positionV>
                <wp:extent cx="53340" cy="1958340"/>
                <wp:effectExtent l="38100" t="0" r="60960" b="381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64715" y="3533775"/>
                          <a:ext cx="53340" cy="1958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0.45pt;margin-top:0.45pt;height:154.2pt;width:4.2pt;z-index:251695104;mso-width-relative:page;mso-height-relative:page;" filled="f" stroked="t" coordsize="21600,21600" o:gfxdata="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LayGNUAAAAIAQAADwAAAAAAAAABACAAAAAiAAAA&#10;ZHJzL2Rvd25yZXYueG1sUEsBAhQAFAAAAAgAh07iQGa2Z00KAgAAxwMAAA4AAAAAAAAAAQAgAAAA&#10;JAEAAGRycy9lMm9Eb2MueG1sUEsFBgAAAAAGAAYAWQEAAKAFAAAAAA==&#10;">
                <v:fill on="f" focussize="0,0"/>
                <v:stroke weight="0.5pt" color="#000000 [3213]" miterlimit="8" joinstyle="miter" startarrow="open" endarrow="diamo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47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TCO_Car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92" w:hRule="atLeast"/>
        </w:trPr>
        <w:tc>
          <w:tcPr>
            <w:tcW w:w="47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+license_plate: 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+checked_year: unsigned 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+id: 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+drive_license: Drive_License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车管所的车和驾照是组成聚集，菱形为实心。车管所的车和身份证是共享聚集，菱形为空心。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以“图书换借书、还书”为背景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大学里的学生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Time{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 unsigned int year;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unsigned int month;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unsigned int day;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unsigned int hour;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unsigned int minute;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unsigned int second;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College_Student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 string student_ID; //学生学号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string book_ID; //图书编号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Time borrow_time; //借书时间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Time return_time; //还书时间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double balance; //学生卡账户余额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State{STAY,  BORROW}; //图书在图书馆或者被借走的状态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Book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 string book_ID; //图书编号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State state;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Time borrowed_time; //被借的时间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Time returned_time; //被归还的时间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unsigned int count; //被借的次数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unsigned int total_num; //该书在图书馆的总数量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unsigned int rest_num; //当前该书在图书馆的数量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图书馆的管理员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Administrator{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 string administrator_ID;  //图书馆管理员的编号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};//借书和还书似乎没有图书馆管理员的参与，在国科大，通过机器扫描书本和校园卡，学生自主借书和还书。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从“厂家”的角度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Fac_Model{...}; //对于一个车辆制造商，车辆的大品牌是固定的，但是大品牌下分许多小品牌，小品牌又分许多车型，可通过枚举来列出车辆的车型信息。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State{ QUALIFIED, UNQUALIFIED}; //车辆的合格或不合格状态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Factory_Car{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 string car_ID; //车辆编号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Fac_Model model;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State state;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Time produced_time;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double cost; //成本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unsigned int price;  //售价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unsigned int produced_num; //目前生产总量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unsigned int sold_num; //目前卖出总量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从“车主”的角度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Owner_Model{...}; //在车主的角度，他/她所选择的大品牌不止一种，所以这里的车型和上述的车型不同。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Owner_Car{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 string license_plate; //车牌号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Owner_Model owner_model;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unsigned int price; //价格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Time bought_time; //购买时间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unsigned int path; // 跑的公里数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double oil; //油量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double speed; //速度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从“交管所”的角度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ID{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};//身份证类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Drive_License{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 //驾驶证类，包含驾照分，取得驾照年份，驾驶人姓名等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Drive_License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 string name;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...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TCO_Car{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 string license_plate; //车牌号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unsigned int checked_year; //车检年份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ID id;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Drive_License drive_license;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5DBA0"/>
    <w:multiLevelType w:val="singleLevel"/>
    <w:tmpl w:val="8E15DBA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8EC03CAF"/>
    <w:multiLevelType w:val="singleLevel"/>
    <w:tmpl w:val="8EC03CAF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E65FEBFC"/>
    <w:multiLevelType w:val="singleLevel"/>
    <w:tmpl w:val="E65FEBF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D676E"/>
    <w:rsid w:val="093D676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o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2018-10-10T14:01:00Z</dcterms:created>
  <dc:creator>xiong</dc:creator>
  <cp:lastModifiedBy>xiong</cp:lastModifiedBy>
  <dcterms:modified xsi:type="dcterms:W3CDTF">2018-10-10T15:05:33Z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